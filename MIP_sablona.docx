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B83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59F7EFDE" w14:textId="7352E7DE"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17BA0918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56FB9158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0C03BC95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06664AEB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1D54C1FC" w14:textId="77777777" w:rsidR="00C24DEF" w:rsidRPr="00DB4DA3" w:rsidRDefault="009B2539" w:rsidP="00DB4DA3">
      <w:pPr>
        <w:pStyle w:val="heading1"/>
      </w:pPr>
      <w:r w:rsidRPr="00DB4DA3">
        <w:t>First Section</w:t>
      </w:r>
    </w:p>
    <w:p w14:paraId="57A2A541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15AA9E1C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4D805670" w14:textId="77777777" w:rsidR="00C24DEF" w:rsidRDefault="009B2539" w:rsidP="00C24DEF">
      <w:r>
        <w:t>Subsequent paragraphs, however, are indented.</w:t>
      </w:r>
    </w:p>
    <w:p w14:paraId="4F80DE5A" w14:textId="77777777"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1DDF1078" w14:textId="77777777"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DB4DA3" w:rsidRPr="00DB4DA3">
        <w:t xml:space="preserve">Table </w:t>
      </w:r>
      <w:r w:rsidR="00DB4DA3" w:rsidRPr="00DB4DA3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1187830B" w14:textId="42B31065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167300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6E9FE0F3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6BB005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1F09883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4BBB61B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C3CDBEC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685AAB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50F2D94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0F85D4A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46041741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5CDB5D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FC6C3E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2756BFA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25F132C4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5FCF66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48676F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658E7A2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6C025895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13541B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326483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4EAD5E2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07AEEF50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310D387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633C6CF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202D5F5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5D1F82B6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1CE6783B" w14:textId="242A1FF9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167300">
        <w:fldChar w:fldCharType="begin"/>
      </w:r>
      <w:r w:rsidR="00167300">
        <w:instrText xml:space="preserve"> SEQ "Equation" \n \* MERGEFORMAT </w:instrText>
      </w:r>
      <w:r w:rsidR="00167300">
        <w:fldChar w:fldCharType="separate"/>
      </w:r>
      <w:r w:rsidR="00167300">
        <w:rPr>
          <w:noProof/>
        </w:rPr>
        <w:t>1</w:t>
      </w:r>
      <w:r w:rsidR="00167300">
        <w:rPr>
          <w:noProof/>
        </w:rPr>
        <w:fldChar w:fldCharType="end"/>
      </w:r>
      <w:bookmarkStart w:id="1" w:name="_Ref467511674"/>
      <w:bookmarkEnd w:id="1"/>
      <w:r>
        <w:t>)</w:t>
      </w:r>
    </w:p>
    <w:p w14:paraId="509F296D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DB4DA3" w:rsidRPr="00DB4DA3">
        <w:t>Fig. 1</w:t>
      </w:r>
      <w:r w:rsidRPr="00D000D8">
        <w:fldChar w:fldCharType="end"/>
      </w:r>
      <w:r w:rsidRPr="00D000D8">
        <w:t>).</w:t>
      </w:r>
    </w:p>
    <w:p w14:paraId="05052B12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061D70D5" wp14:editId="327E4CD5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51F74E" w14:textId="0A66921C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167300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0D8933CC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6394BF05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5C711F92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7AD50E6F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5A97B5D4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09276973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480515AD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0703" w14:textId="77777777" w:rsidR="00BD7F18" w:rsidRDefault="00BD7F18">
      <w:r>
        <w:separator/>
      </w:r>
    </w:p>
  </w:endnote>
  <w:endnote w:type="continuationSeparator" w:id="0">
    <w:p w14:paraId="2C9BDA63" w14:textId="77777777" w:rsidR="00BD7F18" w:rsidRDefault="00BD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EBB1" w14:textId="77777777" w:rsidR="00BD7F18" w:rsidRDefault="00BD7F18" w:rsidP="009F7FCE">
      <w:pPr>
        <w:ind w:firstLine="0"/>
      </w:pPr>
      <w:r>
        <w:separator/>
      </w:r>
    </w:p>
  </w:footnote>
  <w:footnote w:type="continuationSeparator" w:id="0">
    <w:p w14:paraId="28A74CF7" w14:textId="77777777" w:rsidR="00BD7F18" w:rsidRDefault="00BD7F18" w:rsidP="009F7FCE">
      <w:pPr>
        <w:ind w:firstLine="0"/>
      </w:pPr>
      <w:r>
        <w:continuationSeparator/>
      </w:r>
    </w:p>
  </w:footnote>
  <w:footnote w:id="1">
    <w:p w14:paraId="3A81C0E7" w14:textId="77777777"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52123175">
    <w:abstractNumId w:val="0"/>
  </w:num>
  <w:num w:numId="2" w16cid:durableId="246234125">
    <w:abstractNumId w:val="0"/>
  </w:num>
  <w:num w:numId="3" w16cid:durableId="654996080">
    <w:abstractNumId w:val="1"/>
  </w:num>
  <w:num w:numId="4" w16cid:durableId="1815565551">
    <w:abstractNumId w:val="1"/>
  </w:num>
  <w:num w:numId="5" w16cid:durableId="1124731631">
    <w:abstractNumId w:val="3"/>
  </w:num>
  <w:num w:numId="6" w16cid:durableId="1626110112">
    <w:abstractNumId w:val="3"/>
  </w:num>
  <w:num w:numId="7" w16cid:durableId="556015067">
    <w:abstractNumId w:val="2"/>
  </w:num>
  <w:num w:numId="8" w16cid:durableId="46758752">
    <w:abstractNumId w:val="4"/>
  </w:num>
  <w:num w:numId="9" w16cid:durableId="154606215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A3"/>
    <w:rsid w:val="000B499E"/>
    <w:rsid w:val="00167300"/>
    <w:rsid w:val="001A02F0"/>
    <w:rsid w:val="001F3791"/>
    <w:rsid w:val="002D48C5"/>
    <w:rsid w:val="00350752"/>
    <w:rsid w:val="004E6991"/>
    <w:rsid w:val="004E7C27"/>
    <w:rsid w:val="005C2ECC"/>
    <w:rsid w:val="007204E3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D7F18"/>
    <w:rsid w:val="00BE1A78"/>
    <w:rsid w:val="00C11F5F"/>
    <w:rsid w:val="00DB4DA3"/>
    <w:rsid w:val="00DC2CA9"/>
    <w:rsid w:val="00DF498A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93F94F"/>
  <w15:docId w15:val="{86B6BEF0-F0FC-7848-803F-5871E533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rsid w:val="00DB4DA3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Theme="minorHAnsi" w:hAnsiTheme="minorHAnsi"/>
      <w:b/>
      <w:sz w:val="28"/>
    </w:rPr>
  </w:style>
  <w:style w:type="paragraph" w:customStyle="1" w:styleId="heading2">
    <w:name w:val="heading2"/>
    <w:basedOn w:val="Normlny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Pr>
      <w:b/>
    </w:rPr>
  </w:style>
  <w:style w:type="character" w:customStyle="1" w:styleId="heading4">
    <w:name w:val="heading4"/>
    <w:basedOn w:val="Predvolenpsmoodseku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pPr>
      <w:ind w:firstLine="0"/>
    </w:p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papertitle">
    <w:name w:val="papertitle"/>
    <w:basedOn w:val="Normlny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amko/Downloads/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0</TotalTime>
  <Pages>2</Pages>
  <Words>383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Melničák</dc:creator>
  <dc:description>Formats and macros for Springer Lecture Notes</dc:description>
  <cp:lastModifiedBy>Adam Melničák</cp:lastModifiedBy>
  <cp:revision>2</cp:revision>
  <dcterms:created xsi:type="dcterms:W3CDTF">2022-10-18T16:52:00Z</dcterms:created>
  <dcterms:modified xsi:type="dcterms:W3CDTF">2022-10-18T16:52:00Z</dcterms:modified>
</cp:coreProperties>
</file>